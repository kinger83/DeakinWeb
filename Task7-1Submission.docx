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80E0" w14:textId="77777777" w:rsidR="00911115" w:rsidRDefault="00911115" w:rsidP="00911115">
      <w:pPr>
        <w:pStyle w:val="IntenseQuote"/>
        <w:rPr>
          <w:lang w:val="en-GB"/>
        </w:rPr>
      </w:pPr>
      <w:r w:rsidRPr="0022354D">
        <w:rPr>
          <w:sz w:val="48"/>
          <w:szCs w:val="48"/>
          <w:lang w:val="en-GB"/>
        </w:rPr>
        <w:t>Jason Kingsbury</w:t>
      </w:r>
      <w:r>
        <w:rPr>
          <w:sz w:val="48"/>
          <w:szCs w:val="48"/>
          <w:lang w:val="en-GB"/>
        </w:rPr>
        <w:br/>
      </w:r>
      <w:r>
        <w:rPr>
          <w:lang w:val="en-GB"/>
        </w:rPr>
        <w:t xml:space="preserve">Student ID: </w:t>
      </w:r>
      <w:r w:rsidRPr="0022354D">
        <w:rPr>
          <w:lang w:val="en-GB"/>
        </w:rPr>
        <w:t>221393462</w:t>
      </w:r>
    </w:p>
    <w:p w14:paraId="4C83BCC2" w14:textId="02CF8784" w:rsidR="00911115" w:rsidRPr="00FF5BF0" w:rsidRDefault="00911115" w:rsidP="00911115">
      <w:pPr>
        <w:pStyle w:val="Heading1"/>
        <w:jc w:val="center"/>
        <w:rPr>
          <w:rStyle w:val="BookTitle"/>
          <w:color w:val="auto"/>
        </w:rPr>
      </w:pPr>
      <w:r w:rsidRPr="00FF5BF0">
        <w:rPr>
          <w:rStyle w:val="BookTitle"/>
          <w:color w:val="auto"/>
        </w:rPr>
        <w:t>SIT</w:t>
      </w:r>
      <w:r w:rsidR="00970BC4">
        <w:rPr>
          <w:rStyle w:val="BookTitle"/>
          <w:color w:val="auto"/>
        </w:rPr>
        <w:t>313</w:t>
      </w:r>
      <w:r w:rsidRPr="00FF5BF0">
        <w:rPr>
          <w:rStyle w:val="BookTitle"/>
          <w:color w:val="auto"/>
        </w:rPr>
        <w:t xml:space="preserve"> – </w:t>
      </w:r>
      <w:r w:rsidR="00970BC4">
        <w:rPr>
          <w:rStyle w:val="BookTitle"/>
          <w:color w:val="auto"/>
        </w:rPr>
        <w:t>Task 7.1</w:t>
      </w:r>
      <w:r w:rsidRPr="00FF5BF0">
        <w:rPr>
          <w:rStyle w:val="BookTitle"/>
          <w:color w:val="auto"/>
        </w:rPr>
        <w:t xml:space="preserve"> – </w:t>
      </w:r>
      <w:r w:rsidR="00970BC4">
        <w:rPr>
          <w:rStyle w:val="BookTitle"/>
          <w:color w:val="auto"/>
        </w:rPr>
        <w:t>Login and Registration Page</w:t>
      </w:r>
    </w:p>
    <w:p w14:paraId="74ED3ED5" w14:textId="77777777" w:rsidR="00911115" w:rsidRDefault="00911115" w:rsidP="00911115">
      <w:pPr>
        <w:pStyle w:val="Heading1"/>
        <w:rPr>
          <w:lang w:val="en-GB"/>
        </w:rPr>
      </w:pPr>
    </w:p>
    <w:p w14:paraId="5A068E08" w14:textId="46F4ED91" w:rsidR="00AD78AF" w:rsidRDefault="00970BC4" w:rsidP="00911115">
      <w:pPr>
        <w:pStyle w:val="Heading2"/>
        <w:rPr>
          <w:lang w:val="en-GB"/>
        </w:rPr>
      </w:pPr>
      <w:r>
        <w:rPr>
          <w:lang w:val="en-GB"/>
        </w:rPr>
        <w:t>Links:</w:t>
      </w:r>
    </w:p>
    <w:p w14:paraId="3D4AAB91" w14:textId="1A138C23" w:rsidR="00970BC4" w:rsidRDefault="00970BC4" w:rsidP="00970BC4">
      <w:pPr>
        <w:rPr>
          <w:lang w:val="en-GB"/>
        </w:rPr>
      </w:pPr>
      <w:r>
        <w:rPr>
          <w:lang w:val="en-GB"/>
        </w:rPr>
        <w:t>Files:</w:t>
      </w:r>
      <w:r>
        <w:rPr>
          <w:lang w:val="en-GB"/>
        </w:rPr>
        <w:br/>
      </w:r>
      <w:hyperlink r:id="rId5" w:history="1">
        <w:r w:rsidRPr="00970BC4">
          <w:rPr>
            <w:rStyle w:val="Hyperlink"/>
            <w:lang w:val="en-GB"/>
          </w:rPr>
          <w:t>https://1drv.ms/u/s!AtdDeB2hCBbZqYpqTJGaZrx9sTMbvg?e=fepERI</w:t>
        </w:r>
      </w:hyperlink>
    </w:p>
    <w:p w14:paraId="1392751A" w14:textId="74A31B6B" w:rsidR="00970BC4" w:rsidRDefault="00970BC4" w:rsidP="00970BC4">
      <w:pPr>
        <w:rPr>
          <w:lang w:val="en-GB"/>
        </w:rPr>
      </w:pPr>
    </w:p>
    <w:p w14:paraId="305FC1D2" w14:textId="69EA5BE7" w:rsidR="00970BC4" w:rsidRDefault="00970BC4" w:rsidP="00970BC4">
      <w:pPr>
        <w:rPr>
          <w:lang w:val="en-GB"/>
        </w:rPr>
      </w:pPr>
      <w:r>
        <w:rPr>
          <w:lang w:val="en-GB"/>
        </w:rPr>
        <w:t>Video:</w:t>
      </w:r>
      <w:r w:rsidR="00D55233">
        <w:rPr>
          <w:lang w:val="en-GB"/>
        </w:rPr>
        <w:br/>
      </w:r>
      <w:hyperlink r:id="rId6" w:history="1">
        <w:r w:rsidR="00D55233" w:rsidRPr="00D55233">
          <w:rPr>
            <w:rStyle w:val="Hyperlink"/>
            <w:lang w:val="en-GB"/>
          </w:rPr>
          <w:t>https://1drv.ms/v/s!AtdDeB2hCBbZsJJj8I9d-K1rNvdZRw?e=YJGkGl</w:t>
        </w:r>
      </w:hyperlink>
    </w:p>
    <w:p w14:paraId="76957056" w14:textId="77777777" w:rsidR="00970BC4" w:rsidRPr="00970BC4" w:rsidRDefault="00970BC4" w:rsidP="00970BC4">
      <w:pPr>
        <w:rPr>
          <w:lang w:val="en-GB"/>
        </w:rPr>
      </w:pPr>
    </w:p>
    <w:sectPr w:rsidR="00970BC4" w:rsidRPr="0097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C4"/>
    <w:rsid w:val="0086499B"/>
    <w:rsid w:val="00911115"/>
    <w:rsid w:val="00970BC4"/>
    <w:rsid w:val="00AD78AF"/>
    <w:rsid w:val="00D34271"/>
    <w:rsid w:val="00D5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7AD3"/>
  <w15:chartTrackingRefBased/>
  <w15:docId w15:val="{672C622E-BCB1-4C50-9228-D9D85E16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115"/>
  </w:style>
  <w:style w:type="paragraph" w:styleId="Heading1">
    <w:name w:val="heading 1"/>
    <w:basedOn w:val="Normal"/>
    <w:next w:val="Normal"/>
    <w:link w:val="Heading1Char"/>
    <w:uiPriority w:val="9"/>
    <w:qFormat/>
    <w:rsid w:val="00911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1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115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911115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911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1drv.ms/v/s!AtdDeB2hCBbZsJJj8I9d-K1rNvdZRw?e=YJGkGl" TargetMode="External"/><Relationship Id="rId5" Type="http://schemas.openxmlformats.org/officeDocument/2006/relationships/hyperlink" Target="https://1drv.ms/u/s!AtdDeB2hCBbZqYpqTJGaZrx9sTMbvg?e=fepERI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ge\OneDrive\Jason\Documents\Custom%20Office%20Templates\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765B4-05DD-41CF-855F-0E1B9C0BE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 Template.dotx</Template>
  <TotalTime>27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Kingsbury</dc:creator>
  <cp:keywords/>
  <dc:description/>
  <cp:lastModifiedBy>JASON ROBERT KINGSBURY</cp:lastModifiedBy>
  <cp:revision>1</cp:revision>
  <dcterms:created xsi:type="dcterms:W3CDTF">2022-09-14T03:14:00Z</dcterms:created>
  <dcterms:modified xsi:type="dcterms:W3CDTF">2022-09-14T03:41:00Z</dcterms:modified>
</cp:coreProperties>
</file>